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90"/>
        <w:gridCol w:w="3345"/>
        <w:gridCol w:w="2405"/>
      </w:tblGrid>
      <w:tr w:rsidR="007A312A" w:rsidRPr="00387954" w14:paraId="5C9D2C38" w14:textId="5E147E90">
        <w:trPr>
          <w:trHeight w:val="45"/>
        </w:trPr>
        <w:sdt>
          <w:sdtPr>
            <w:rPr>
              <w:lang w:val="en-AU"/>
            </w:rPr>
            <w:alias w:val="Author"/>
            <w:id w:val="89610595"/>
            <w:placeholder>
              <w:docPart w:val="899124E0829D4FFB81B2FB63BA1F63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14:paraId="2D5B4144" w14:textId="77777777" w:rsidR="007A312A" w:rsidRPr="00387954" w:rsidRDefault="004E665D">
                <w:pPr>
                  <w:pStyle w:val="YourName"/>
                  <w:rPr>
                    <w:lang w:val="en-AU"/>
                  </w:rPr>
                </w:pPr>
                <w:r w:rsidRPr="00387954">
                  <w:rPr>
                    <w:lang w:val="en-AU"/>
                  </w:rPr>
                  <w:t>Christopher Hage</w:t>
                </w:r>
              </w:p>
            </w:tc>
          </w:sdtContent>
        </w:sdt>
      </w:tr>
      <w:tr w:rsidR="007A312A" w:rsidRPr="00387954" w14:paraId="2E16AC6B" w14:textId="77777777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14:paraId="14B63B89" w14:textId="77328533" w:rsidR="007A312A" w:rsidRPr="00387954" w:rsidRDefault="004E665D" w:rsidP="004E665D">
            <w:pPr>
              <w:pStyle w:val="AllCapsCopy"/>
              <w:rPr>
                <w:lang w:val="en-AU"/>
              </w:rPr>
            </w:pPr>
            <w:r w:rsidRPr="00387954">
              <w:rPr>
                <w:lang w:val="en-AU"/>
              </w:rPr>
              <w:t>6/20 Riddell Road</w:t>
            </w:r>
            <w:r w:rsidR="005D7FE3" w:rsidRPr="00387954">
              <w:rPr>
                <w:lang w:val="en-AU"/>
              </w:rPr>
              <w:t xml:space="preserve">, </w:t>
            </w:r>
            <w:r w:rsidRPr="00387954">
              <w:rPr>
                <w:lang w:val="en-AU"/>
              </w:rPr>
              <w:t>Holden hill 5088</w:t>
            </w:r>
            <w:r w:rsidR="00724A85">
              <w:rPr>
                <w:lang w:val="en-AU"/>
              </w:rPr>
              <w:t>;</w:t>
            </w:r>
            <w:r w:rsidR="005D7FE3" w:rsidRPr="00387954">
              <w:rPr>
                <w:lang w:val="en-AU"/>
              </w:rPr>
              <w:t xml:space="preserve"> </w:t>
            </w:r>
            <w:r w:rsidRPr="00387954">
              <w:rPr>
                <w:lang w:val="en-AU"/>
              </w:rPr>
              <w:t>0422638193</w:t>
            </w:r>
            <w:r w:rsidR="00724A85">
              <w:rPr>
                <w:lang w:val="en-AU"/>
              </w:rPr>
              <w:t>;</w:t>
            </w:r>
            <w:r w:rsidR="005D7FE3" w:rsidRPr="00387954">
              <w:rPr>
                <w:lang w:val="en-AU"/>
              </w:rPr>
              <w:t xml:space="preserve"> </w:t>
            </w:r>
            <w:sdt>
              <w:sdtPr>
                <w:rPr>
                  <w:lang w:val="en-AU"/>
                </w:rPr>
                <w:id w:val="270048422"/>
                <w:placeholder>
                  <w:docPart w:val="650482D2D3514A80876C31579D00FE8A"/>
                </w:placeholder>
              </w:sdtPr>
              <w:sdtEndPr/>
              <w:sdtContent>
                <w:r w:rsidR="00724A85" w:rsidRPr="00724A85">
                  <w:rPr>
                    <w:lang w:val="en-AU"/>
                  </w:rPr>
                  <w:t>chages16@gmail.com</w:t>
                </w:r>
              </w:sdtContent>
            </w:sdt>
            <w:r w:rsidR="00724A85">
              <w:rPr>
                <w:lang w:val="en-AU"/>
              </w:rPr>
              <w:t>; D.O.B: 16/10/1985</w:t>
            </w:r>
          </w:p>
        </w:tc>
      </w:tr>
      <w:tr w:rsidR="007A312A" w:rsidRPr="00387954" w14:paraId="1CB806C5" w14:textId="77777777">
        <w:tc>
          <w:tcPr>
            <w:tcW w:w="8640" w:type="dxa"/>
            <w:gridSpan w:val="3"/>
            <w:tcMar>
              <w:bottom w:w="144" w:type="dxa"/>
            </w:tcMar>
          </w:tcPr>
          <w:p w14:paraId="0C56DE64" w14:textId="77777777" w:rsidR="00D23817" w:rsidRDefault="00D23817" w:rsidP="00295E77">
            <w:pPr>
              <w:pStyle w:val="Copy"/>
              <w:jc w:val="both"/>
              <w:rPr>
                <w:lang w:val="en-AU"/>
              </w:rPr>
            </w:pPr>
          </w:p>
          <w:p w14:paraId="0240892E" w14:textId="3CCD1734" w:rsidR="00D23817" w:rsidRPr="00D23817" w:rsidRDefault="00D23817" w:rsidP="00295E77">
            <w:pPr>
              <w:pStyle w:val="Copy"/>
              <w:jc w:val="both"/>
              <w:rPr>
                <w:caps/>
                <w:color w:val="808080" w:themeColor="background1" w:themeShade="80"/>
                <w:spacing w:val="10"/>
                <w:sz w:val="22"/>
                <w:lang w:val="en-AU"/>
              </w:rPr>
            </w:pPr>
            <w:r w:rsidRPr="00D23817">
              <w:rPr>
                <w:caps/>
                <w:color w:val="808080" w:themeColor="background1" w:themeShade="80"/>
                <w:spacing w:val="10"/>
                <w:sz w:val="22"/>
                <w:lang w:val="en-AU"/>
              </w:rPr>
              <w:t>Objective</w:t>
            </w:r>
          </w:p>
          <w:p w14:paraId="22F6A742" w14:textId="77777777" w:rsidR="00D23817" w:rsidRDefault="00D23817" w:rsidP="00295E77">
            <w:pPr>
              <w:pStyle w:val="Copy"/>
              <w:jc w:val="both"/>
              <w:rPr>
                <w:lang w:val="en-AU"/>
              </w:rPr>
            </w:pPr>
          </w:p>
          <w:p w14:paraId="1731DCB7" w14:textId="67ECCD1D" w:rsidR="00295E77" w:rsidRDefault="00387954" w:rsidP="00295E77">
            <w:pPr>
              <w:pStyle w:val="Copy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My </w:t>
            </w:r>
            <w:r w:rsidRPr="00387954">
              <w:rPr>
                <w:lang w:val="en-AU"/>
              </w:rPr>
              <w:t>goal is to utili</w:t>
            </w:r>
            <w:r>
              <w:rPr>
                <w:lang w:val="en-AU"/>
              </w:rPr>
              <w:t>s</w:t>
            </w:r>
            <w:r w:rsidRPr="00387954">
              <w:rPr>
                <w:lang w:val="en-AU"/>
              </w:rPr>
              <w:t xml:space="preserve">e </w:t>
            </w:r>
            <w:r>
              <w:rPr>
                <w:lang w:val="en-AU"/>
              </w:rPr>
              <w:t>the</w:t>
            </w:r>
            <w:r w:rsidRPr="00387954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leadership and </w:t>
            </w:r>
            <w:r w:rsidR="00A2275C">
              <w:rPr>
                <w:lang w:val="en-AU"/>
              </w:rPr>
              <w:t>customer service</w:t>
            </w:r>
            <w:r>
              <w:rPr>
                <w:lang w:val="en-AU"/>
              </w:rPr>
              <w:t xml:space="preserve"> skills I have gained as a Frontline Manager </w:t>
            </w:r>
            <w:r w:rsidR="009673B9">
              <w:rPr>
                <w:lang w:val="en-AU"/>
              </w:rPr>
              <w:t>and Sales Person over</w:t>
            </w:r>
            <w:r>
              <w:rPr>
                <w:lang w:val="en-AU"/>
              </w:rPr>
              <w:t xml:space="preserve"> the last </w:t>
            </w:r>
            <w:r w:rsidR="009673B9">
              <w:rPr>
                <w:lang w:val="en-AU"/>
              </w:rPr>
              <w:t>11</w:t>
            </w:r>
            <w:r>
              <w:rPr>
                <w:lang w:val="en-AU"/>
              </w:rPr>
              <w:t xml:space="preserve"> years </w:t>
            </w:r>
            <w:r w:rsidR="00A2275C">
              <w:rPr>
                <w:lang w:val="en-AU"/>
              </w:rPr>
              <w:t xml:space="preserve">at TPG </w:t>
            </w:r>
            <w:r>
              <w:rPr>
                <w:lang w:val="en-AU"/>
              </w:rPr>
              <w:t>to the best of my ability.</w:t>
            </w:r>
            <w:r w:rsidR="00724A85">
              <w:rPr>
                <w:lang w:val="en-AU"/>
              </w:rPr>
              <w:t xml:space="preserve"> I have worked sales and customer service within the telecommunication industry</w:t>
            </w:r>
            <w:r w:rsidR="00A2275C">
              <w:rPr>
                <w:lang w:val="en-AU"/>
              </w:rPr>
              <w:t>,</w:t>
            </w:r>
            <w:r w:rsidR="00724A85">
              <w:rPr>
                <w:lang w:val="en-AU"/>
              </w:rPr>
              <w:t xml:space="preserve"> </w:t>
            </w:r>
            <w:r w:rsidR="00D23817">
              <w:rPr>
                <w:lang w:val="en-AU"/>
              </w:rPr>
              <w:t>and</w:t>
            </w:r>
            <w:r w:rsidR="00724A85">
              <w:rPr>
                <w:lang w:val="en-AU"/>
              </w:rPr>
              <w:t xml:space="preserve"> am now looking for </w:t>
            </w:r>
            <w:r w:rsidR="00A2275C">
              <w:rPr>
                <w:lang w:val="en-AU"/>
              </w:rPr>
              <w:t>a new,</w:t>
            </w:r>
            <w:r w:rsidR="00724A85">
              <w:rPr>
                <w:lang w:val="en-AU"/>
              </w:rPr>
              <w:t xml:space="preserve"> </w:t>
            </w:r>
            <w:r w:rsidR="00786D27">
              <w:rPr>
                <w:lang w:val="en-AU"/>
              </w:rPr>
              <w:t xml:space="preserve">challenging </w:t>
            </w:r>
            <w:r w:rsidR="00A2275C">
              <w:rPr>
                <w:lang w:val="en-AU"/>
              </w:rPr>
              <w:t xml:space="preserve">role </w:t>
            </w:r>
            <w:r w:rsidR="00786D27">
              <w:rPr>
                <w:lang w:val="en-AU"/>
              </w:rPr>
              <w:t>wit</w:t>
            </w:r>
            <w:r w:rsidR="00A2275C">
              <w:rPr>
                <w:lang w:val="en-AU"/>
              </w:rPr>
              <w:t>h a new company</w:t>
            </w:r>
            <w:r w:rsidR="00724A85">
              <w:rPr>
                <w:lang w:val="en-AU"/>
              </w:rPr>
              <w:t>. My goal is to</w:t>
            </w:r>
            <w:r w:rsidR="00295E77">
              <w:rPr>
                <w:lang w:val="en-AU"/>
              </w:rPr>
              <w:t xml:space="preserve"> </w:t>
            </w:r>
            <w:r w:rsidR="009673B9">
              <w:rPr>
                <w:lang w:val="en-AU"/>
              </w:rPr>
              <w:t>find a suitable career with a</w:t>
            </w:r>
            <w:r w:rsidR="00D23817">
              <w:rPr>
                <w:lang w:val="en-AU"/>
              </w:rPr>
              <w:t xml:space="preserve"> respectable</w:t>
            </w:r>
            <w:r w:rsidR="00CB5388">
              <w:rPr>
                <w:lang w:val="en-AU"/>
              </w:rPr>
              <w:t xml:space="preserve"> </w:t>
            </w:r>
            <w:r w:rsidR="009673B9">
              <w:rPr>
                <w:lang w:val="en-AU"/>
              </w:rPr>
              <w:t>employer</w:t>
            </w:r>
            <w:r w:rsidR="00D23817">
              <w:rPr>
                <w:lang w:val="en-AU"/>
              </w:rPr>
              <w:t xml:space="preserve"> </w:t>
            </w:r>
            <w:r w:rsidR="00724A85">
              <w:rPr>
                <w:lang w:val="en-AU"/>
              </w:rPr>
              <w:t xml:space="preserve">where I can continue to </w:t>
            </w:r>
            <w:r w:rsidR="00CB5388">
              <w:rPr>
                <w:lang w:val="en-AU"/>
              </w:rPr>
              <w:t>refine</w:t>
            </w:r>
            <w:r w:rsidR="00724A85">
              <w:rPr>
                <w:lang w:val="en-AU"/>
              </w:rPr>
              <w:t xml:space="preserve"> my sales and customer service skills</w:t>
            </w:r>
            <w:r w:rsidR="00D23817">
              <w:rPr>
                <w:lang w:val="en-AU"/>
              </w:rPr>
              <w:t>.</w:t>
            </w:r>
          </w:p>
          <w:p w14:paraId="6EED0AE8" w14:textId="69FFF329" w:rsidR="00295E77" w:rsidRDefault="00295E77" w:rsidP="00E96362">
            <w:pPr>
              <w:pStyle w:val="Copy"/>
              <w:rPr>
                <w:lang w:val="en-AU"/>
              </w:rPr>
            </w:pPr>
          </w:p>
          <w:p w14:paraId="16C8497D" w14:textId="3CFDA4E6" w:rsidR="00735F96" w:rsidRPr="00387954" w:rsidRDefault="00735F96" w:rsidP="009673B9">
            <w:pPr>
              <w:pStyle w:val="SectionHeadings"/>
              <w:rPr>
                <w:lang w:val="en-AU"/>
              </w:rPr>
            </w:pPr>
            <w:r>
              <w:rPr>
                <w:lang w:val="en-AU"/>
              </w:rPr>
              <w:t>Experience</w:t>
            </w:r>
          </w:p>
        </w:tc>
      </w:tr>
      <w:tr w:rsidR="00735F96" w:rsidRPr="00387954" w14:paraId="23FEDD8E" w14:textId="77777777">
        <w:trPr>
          <w:trHeight w:val="37"/>
        </w:trPr>
        <w:tc>
          <w:tcPr>
            <w:tcW w:w="8640" w:type="dxa"/>
            <w:gridSpan w:val="3"/>
          </w:tcPr>
          <w:p w14:paraId="29D34F5A" w14:textId="77777777" w:rsidR="00AD10F5" w:rsidRDefault="00AD10F5" w:rsidP="00735F96">
            <w:pPr>
              <w:pStyle w:val="AllCapsCopy"/>
              <w:rPr>
                <w:lang w:val="en-AU"/>
              </w:rPr>
            </w:pPr>
          </w:p>
          <w:p w14:paraId="2A97FE12" w14:textId="270DFEBA" w:rsidR="00AD10F5" w:rsidRPr="00735F96" w:rsidRDefault="00AD10F5" w:rsidP="00AD10F5">
            <w:pPr>
              <w:pStyle w:val="AllCapsCopy"/>
              <w:rPr>
                <w:i/>
                <w:lang w:val="en-AU"/>
              </w:rPr>
            </w:pPr>
            <w:r>
              <w:rPr>
                <w:lang w:val="en-AU"/>
              </w:rPr>
              <w:t xml:space="preserve">2019                                                 UNITI WIRELESS                                          </w:t>
            </w:r>
            <w:r>
              <w:rPr>
                <w:i/>
                <w:caps w:val="0"/>
                <w:spacing w:val="2"/>
                <w:sz w:val="17"/>
                <w:lang w:val="en-AU"/>
              </w:rPr>
              <w:t>Adelaide, SA</w:t>
            </w:r>
          </w:p>
          <w:p w14:paraId="23FAD23B" w14:textId="696B67F6" w:rsidR="00AD10F5" w:rsidRPr="00387954" w:rsidRDefault="00AD10F5" w:rsidP="00AD10F5">
            <w:pPr>
              <w:pStyle w:val="JobTitle"/>
              <w:rPr>
                <w:lang w:val="en-AU"/>
              </w:rPr>
            </w:pPr>
            <w:r>
              <w:rPr>
                <w:lang w:val="en-AU"/>
              </w:rPr>
              <w:t xml:space="preserve">Customer Service Office </w:t>
            </w:r>
          </w:p>
          <w:p w14:paraId="685FE52B" w14:textId="66B8105B" w:rsidR="00AD10F5" w:rsidRPr="00387954" w:rsidRDefault="00AD10F5" w:rsidP="00AD10F5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 xml:space="preserve">Technical Support </w:t>
            </w:r>
            <w:proofErr w:type="gramStart"/>
            <w:r>
              <w:rPr>
                <w:lang w:val="en-AU"/>
              </w:rPr>
              <w:t>For</w:t>
            </w:r>
            <w:proofErr w:type="gramEnd"/>
            <w:r>
              <w:rPr>
                <w:lang w:val="en-AU"/>
              </w:rPr>
              <w:t xml:space="preserve"> Wireless and Fixed Line Services</w:t>
            </w:r>
          </w:p>
          <w:p w14:paraId="41E78441" w14:textId="3B7FE5E4" w:rsidR="00AD10F5" w:rsidRDefault="00AD10F5" w:rsidP="00AD10F5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Billing Enquiries</w:t>
            </w:r>
          </w:p>
          <w:p w14:paraId="69C97F16" w14:textId="0FA535AB" w:rsidR="00AD10F5" w:rsidRPr="00387954" w:rsidRDefault="00AD10F5" w:rsidP="00AD10F5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 xml:space="preserve">Cancellation and Retention Enquiries </w:t>
            </w:r>
          </w:p>
          <w:p w14:paraId="57D00497" w14:textId="438E712A" w:rsidR="00AD10F5" w:rsidRDefault="00AD10F5" w:rsidP="00AD10F5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Responding to Emails</w:t>
            </w:r>
          </w:p>
          <w:p w14:paraId="44FA5EF1" w14:textId="77777777" w:rsidR="00AD10F5" w:rsidRDefault="00AD10F5" w:rsidP="00AD10F5">
            <w:pPr>
              <w:pStyle w:val="AllCapsCopy"/>
              <w:rPr>
                <w:lang w:val="en-AU"/>
              </w:rPr>
            </w:pPr>
          </w:p>
          <w:p w14:paraId="0493DA39" w14:textId="29AF4BC4" w:rsidR="00735F96" w:rsidRPr="00735F96" w:rsidRDefault="00735F96" w:rsidP="00AD10F5">
            <w:pPr>
              <w:pStyle w:val="AllCapsCopy"/>
              <w:rPr>
                <w:i/>
                <w:lang w:val="en-AU"/>
              </w:rPr>
            </w:pPr>
            <w:r>
              <w:rPr>
                <w:lang w:val="en-AU"/>
              </w:rPr>
              <w:br/>
              <w:t xml:space="preserve">14/11/2016 to 16/02/2019   </w:t>
            </w:r>
            <w:r w:rsidR="00724A85">
              <w:rPr>
                <w:lang w:val="en-AU"/>
              </w:rPr>
              <w:t xml:space="preserve">  </w:t>
            </w:r>
            <w:r>
              <w:rPr>
                <w:lang w:val="en-AU"/>
              </w:rPr>
              <w:t xml:space="preserve">      TPG                                                             </w:t>
            </w:r>
            <w:r>
              <w:rPr>
                <w:i/>
                <w:caps w:val="0"/>
                <w:spacing w:val="2"/>
                <w:sz w:val="17"/>
                <w:lang w:val="en-AU"/>
              </w:rPr>
              <w:t>Adelaide, SA</w:t>
            </w:r>
          </w:p>
          <w:p w14:paraId="5009123E" w14:textId="77AEE4C7" w:rsidR="00735F96" w:rsidRPr="00387954" w:rsidRDefault="00735F96" w:rsidP="00735F96">
            <w:pPr>
              <w:pStyle w:val="JobTitle"/>
              <w:rPr>
                <w:lang w:val="en-AU"/>
              </w:rPr>
            </w:pPr>
            <w:r w:rsidRPr="00387954">
              <w:rPr>
                <w:lang w:val="en-AU"/>
              </w:rPr>
              <w:t xml:space="preserve">Business </w:t>
            </w:r>
            <w:r>
              <w:rPr>
                <w:lang w:val="en-AU"/>
              </w:rPr>
              <w:t>development</w:t>
            </w:r>
            <w:r w:rsidRPr="00387954">
              <w:rPr>
                <w:lang w:val="en-AU"/>
              </w:rPr>
              <w:t xml:space="preserve"> Manager</w:t>
            </w:r>
          </w:p>
          <w:p w14:paraId="070DB21D" w14:textId="57FDAD69" w:rsidR="00735F96" w:rsidRPr="00387954" w:rsidRDefault="009673B9" w:rsidP="00735F96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Competitive Sales environment-</w:t>
            </w:r>
            <w:r w:rsidR="00735F96">
              <w:rPr>
                <w:lang w:val="en-AU"/>
              </w:rPr>
              <w:t xml:space="preserve"> Corporate </w:t>
            </w:r>
            <w:r>
              <w:rPr>
                <w:lang w:val="en-AU"/>
              </w:rPr>
              <w:t xml:space="preserve">Grade IP </w:t>
            </w:r>
            <w:r w:rsidR="004B4BDD">
              <w:rPr>
                <w:lang w:val="en-AU"/>
              </w:rPr>
              <w:t>Services</w:t>
            </w:r>
          </w:p>
          <w:p w14:paraId="775208C1" w14:textId="599A8016" w:rsidR="009673B9" w:rsidRDefault="004B4BDD" w:rsidP="00735F96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Identify Solutions</w:t>
            </w:r>
            <w:r w:rsidR="009673B9">
              <w:rPr>
                <w:lang w:val="en-AU"/>
              </w:rPr>
              <w:t xml:space="preserve"> that would assist in improving Business day to day </w:t>
            </w:r>
            <w:r w:rsidR="00724A85">
              <w:rPr>
                <w:lang w:val="en-AU"/>
              </w:rPr>
              <w:t>efficiency</w:t>
            </w:r>
          </w:p>
          <w:p w14:paraId="3376B0FE" w14:textId="33DBC96D" w:rsidR="00735F96" w:rsidRPr="00387954" w:rsidRDefault="009673B9" w:rsidP="00735F96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 xml:space="preserve">Retention </w:t>
            </w:r>
          </w:p>
          <w:p w14:paraId="6B70CB6D" w14:textId="3565291B" w:rsidR="00735F96" w:rsidRPr="00387954" w:rsidRDefault="009673B9" w:rsidP="00735F96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Corporate Account Management- Billing, Support, Service Delivery</w:t>
            </w:r>
          </w:p>
          <w:p w14:paraId="54C75058" w14:textId="77777777" w:rsidR="00735F96" w:rsidRDefault="009673B9" w:rsidP="009673B9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Face to Face client meetings</w:t>
            </w:r>
          </w:p>
          <w:p w14:paraId="0D4AD67E" w14:textId="77777777" w:rsidR="009673B9" w:rsidRDefault="009673B9" w:rsidP="009673B9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Training and coaching of new staff</w:t>
            </w:r>
          </w:p>
          <w:p w14:paraId="4ABCDBDB" w14:textId="77777777" w:rsidR="009673B9" w:rsidRDefault="009673B9" w:rsidP="009673B9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Assistance in migration to new infrastructure and services</w:t>
            </w:r>
          </w:p>
          <w:p w14:paraId="5AE87C8C" w14:textId="5EC1F74F" w:rsidR="009673B9" w:rsidRPr="00387954" w:rsidRDefault="009673B9" w:rsidP="009673B9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 xml:space="preserve">Worked closely with Channel Partner team and resellers to assist clients </w:t>
            </w:r>
          </w:p>
        </w:tc>
      </w:tr>
      <w:tr w:rsidR="00735F96" w:rsidRPr="00387954" w14:paraId="314E7057" w14:textId="77777777">
        <w:tc>
          <w:tcPr>
            <w:tcW w:w="2890" w:type="dxa"/>
            <w:tcMar>
              <w:bottom w:w="0" w:type="dxa"/>
            </w:tcMar>
            <w:vAlign w:val="center"/>
          </w:tcPr>
          <w:p w14:paraId="49E44C8A" w14:textId="5827F4E6" w:rsidR="00735F96" w:rsidRDefault="00735F96" w:rsidP="00735F96">
            <w:pPr>
              <w:pStyle w:val="AllCapsCopy"/>
              <w:rPr>
                <w:lang w:val="en-AU"/>
              </w:rPr>
            </w:pPr>
          </w:p>
          <w:p w14:paraId="0FEAF7DF" w14:textId="77777777" w:rsidR="00735F96" w:rsidRDefault="00735F96" w:rsidP="00735F96">
            <w:pPr>
              <w:pStyle w:val="AllCapsCopy"/>
              <w:rPr>
                <w:lang w:val="en-AU"/>
              </w:rPr>
            </w:pPr>
          </w:p>
          <w:p w14:paraId="03864A23" w14:textId="6D8BB546" w:rsidR="00735F96" w:rsidRPr="00387954" w:rsidRDefault="00735F96" w:rsidP="00735F96">
            <w:pPr>
              <w:pStyle w:val="AllCapsCopy"/>
              <w:rPr>
                <w:lang w:val="en-AU"/>
              </w:rPr>
            </w:pPr>
            <w:r w:rsidRPr="00387954">
              <w:rPr>
                <w:lang w:val="en-AU"/>
              </w:rPr>
              <w:t>17/5/2013 to</w:t>
            </w:r>
            <w:r>
              <w:rPr>
                <w:lang w:val="en-AU"/>
              </w:rPr>
              <w:t xml:space="preserve"> </w:t>
            </w:r>
            <w:r w:rsidRPr="00387954">
              <w:rPr>
                <w:lang w:val="en-AU"/>
              </w:rPr>
              <w:t>1</w:t>
            </w:r>
            <w:r>
              <w:rPr>
                <w:lang w:val="en-AU"/>
              </w:rPr>
              <w:t>4</w:t>
            </w:r>
            <w:r w:rsidRPr="00387954">
              <w:rPr>
                <w:lang w:val="en-AU"/>
              </w:rPr>
              <w:t>/</w:t>
            </w:r>
            <w:r>
              <w:rPr>
                <w:lang w:val="en-AU"/>
              </w:rPr>
              <w:t>11</w:t>
            </w:r>
            <w:r w:rsidRPr="00387954">
              <w:rPr>
                <w:lang w:val="en-AU"/>
              </w:rPr>
              <w:t>/201</w:t>
            </w:r>
            <w:r>
              <w:rPr>
                <w:lang w:val="en-AU"/>
              </w:rPr>
              <w:t>6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1F0E0B6A" w14:textId="77777777" w:rsidR="00735F96" w:rsidRDefault="00735F96" w:rsidP="00735F96">
            <w:pPr>
              <w:pStyle w:val="Copy"/>
              <w:rPr>
                <w:lang w:val="en-AU"/>
              </w:rPr>
            </w:pPr>
          </w:p>
          <w:p w14:paraId="51D6C102" w14:textId="23B62DF6" w:rsidR="00735F96" w:rsidRPr="00387954" w:rsidRDefault="00735F96" w:rsidP="00735F96">
            <w:pPr>
              <w:pStyle w:val="Copy"/>
              <w:rPr>
                <w:lang w:val="en-AU"/>
              </w:rPr>
            </w:pPr>
            <w:r w:rsidRPr="00387954">
              <w:rPr>
                <w:lang w:val="en-AU"/>
              </w:rPr>
              <w:t>iiNet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28C6EE7D" w14:textId="77777777" w:rsidR="00735F96" w:rsidRDefault="00735F96" w:rsidP="00735F96">
            <w:pPr>
              <w:pStyle w:val="Italics"/>
              <w:rPr>
                <w:lang w:val="en-AU"/>
              </w:rPr>
            </w:pPr>
          </w:p>
          <w:p w14:paraId="36B74E95" w14:textId="78D89B33" w:rsidR="00735F96" w:rsidRPr="00387954" w:rsidRDefault="00735F96" w:rsidP="00735F96">
            <w:pPr>
              <w:pStyle w:val="Italics"/>
              <w:rPr>
                <w:lang w:val="en-AU"/>
              </w:rPr>
            </w:pPr>
            <w:r w:rsidRPr="00387954">
              <w:rPr>
                <w:lang w:val="en-AU"/>
              </w:rPr>
              <w:t>Adelaide, SA</w:t>
            </w:r>
          </w:p>
        </w:tc>
      </w:tr>
      <w:tr w:rsidR="00735F96" w:rsidRPr="00387954" w14:paraId="1ED17756" w14:textId="77777777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93874A7" w14:textId="77777777" w:rsidR="00735F96" w:rsidRPr="00387954" w:rsidRDefault="00735F96" w:rsidP="00735F96">
            <w:pPr>
              <w:pStyle w:val="JobTitle"/>
              <w:rPr>
                <w:lang w:val="en-AU"/>
              </w:rPr>
            </w:pPr>
            <w:r w:rsidRPr="00387954">
              <w:rPr>
                <w:lang w:val="en-AU"/>
              </w:rPr>
              <w:t>Business Sales customer Service Manager</w:t>
            </w:r>
          </w:p>
          <w:p w14:paraId="75DFE33C" w14:textId="4AB6CF69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Training, mentoring and coaching CSRs</w:t>
            </w:r>
          </w:p>
          <w:p w14:paraId="291D7A52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Introducing team members to Adherence, ACW</w:t>
            </w:r>
          </w:p>
          <w:p w14:paraId="6AEA69A3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Implementing NPS for the team-Exceeding targets over the last 4 months and winning an internal NPS competition within the BCC.</w:t>
            </w:r>
          </w:p>
          <w:p w14:paraId="3DE387DA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Performance Management</w:t>
            </w:r>
          </w:p>
          <w:p w14:paraId="5CDF96ED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Efficiently handling escalations and TIO complaints</w:t>
            </w:r>
          </w:p>
          <w:p w14:paraId="08ADEF0C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Implementation of NPS and Conversion Rate competitions for the Business team</w:t>
            </w:r>
          </w:p>
          <w:p w14:paraId="13B856E2" w14:textId="77777777" w:rsidR="00735F96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Exceeded all Adherence, NPS and Conversion rate targets for the H1 2014</w:t>
            </w:r>
          </w:p>
          <w:p w14:paraId="21E9E66F" w14:textId="77777777" w:rsidR="00735F96" w:rsidRDefault="00735F96" w:rsidP="00735F96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Increased Team NPS from 30% to 70%</w:t>
            </w:r>
          </w:p>
          <w:p w14:paraId="2539EAFF" w14:textId="77777777" w:rsidR="00735F96" w:rsidRDefault="00735F96" w:rsidP="00735F96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Promoting company and NBN at Victor Harbor Business Conference</w:t>
            </w:r>
          </w:p>
          <w:p w14:paraId="39F8F4BB" w14:textId="77777777" w:rsidR="00735F96" w:rsidRPr="00387954" w:rsidRDefault="00735F96" w:rsidP="00735F96">
            <w:pPr>
              <w:pStyle w:val="ResponsibilitiesAchievements"/>
              <w:numPr>
                <w:ilvl w:val="0"/>
                <w:numId w:val="0"/>
              </w:numPr>
              <w:ind w:left="504"/>
              <w:rPr>
                <w:lang w:val="en-AU"/>
              </w:rPr>
            </w:pPr>
          </w:p>
        </w:tc>
      </w:tr>
      <w:tr w:rsidR="00735F96" w:rsidRPr="00387954" w14:paraId="34D9E618" w14:textId="77777777">
        <w:tc>
          <w:tcPr>
            <w:tcW w:w="2890" w:type="dxa"/>
            <w:tcMar>
              <w:bottom w:w="0" w:type="dxa"/>
            </w:tcMar>
            <w:vAlign w:val="center"/>
          </w:tcPr>
          <w:p w14:paraId="64DBEA11" w14:textId="77777777" w:rsidR="00735F96" w:rsidRPr="00387954" w:rsidRDefault="00735F96" w:rsidP="00735F96">
            <w:pPr>
              <w:pStyle w:val="AllCapsCopy"/>
              <w:rPr>
                <w:lang w:val="en-AU"/>
              </w:rPr>
            </w:pPr>
            <w:r w:rsidRPr="00387954">
              <w:rPr>
                <w:lang w:val="en-AU"/>
              </w:rPr>
              <w:t>29/6/2009 to 17/5/2013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63AF877C" w14:textId="77777777" w:rsidR="00735F96" w:rsidRPr="00387954" w:rsidRDefault="00735F96" w:rsidP="00735F96">
            <w:pPr>
              <w:pStyle w:val="Copy"/>
              <w:rPr>
                <w:lang w:val="en-AU"/>
              </w:rPr>
            </w:pPr>
            <w:r w:rsidRPr="00387954">
              <w:rPr>
                <w:lang w:val="en-AU"/>
              </w:rPr>
              <w:t>Internode/ iiNet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5FED7CCE" w14:textId="77777777" w:rsidR="00735F96" w:rsidRPr="00387954" w:rsidRDefault="00735F96" w:rsidP="00735F96">
            <w:pPr>
              <w:pStyle w:val="Italics"/>
              <w:rPr>
                <w:lang w:val="en-AU"/>
              </w:rPr>
            </w:pPr>
            <w:r w:rsidRPr="00387954">
              <w:rPr>
                <w:lang w:val="en-AU"/>
              </w:rPr>
              <w:t>Adelaide, SA</w:t>
            </w:r>
          </w:p>
        </w:tc>
      </w:tr>
      <w:tr w:rsidR="00735F96" w:rsidRPr="00387954" w14:paraId="45388070" w14:textId="77777777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265CF8D8" w14:textId="77777777" w:rsidR="00735F96" w:rsidRPr="00387954" w:rsidRDefault="00735F96" w:rsidP="00735F96">
            <w:pPr>
              <w:pStyle w:val="JobTitle"/>
              <w:rPr>
                <w:lang w:val="en-AU"/>
              </w:rPr>
            </w:pPr>
            <w:r w:rsidRPr="00387954">
              <w:rPr>
                <w:lang w:val="en-AU"/>
              </w:rPr>
              <w:t>Business Sales Team leader</w:t>
            </w:r>
          </w:p>
          <w:p w14:paraId="57C32CF1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Reporting to the National Sales Manager</w:t>
            </w:r>
          </w:p>
          <w:p w14:paraId="759FF569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Implemented Outbound Sales Campaigns</w:t>
            </w:r>
          </w:p>
          <w:p w14:paraId="1496B183" w14:textId="7E35A93A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Assisted with the introduction of a commission</w:t>
            </w:r>
            <w:r w:rsidR="009673B9">
              <w:rPr>
                <w:lang w:val="en-AU"/>
              </w:rPr>
              <w:t>-</w:t>
            </w:r>
            <w:r w:rsidRPr="00387954">
              <w:rPr>
                <w:lang w:val="en-AU"/>
              </w:rPr>
              <w:t>based incentive plan within the department</w:t>
            </w:r>
          </w:p>
          <w:p w14:paraId="7424A582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Created and altered processes</w:t>
            </w:r>
            <w:r>
              <w:rPr>
                <w:lang w:val="en-AU"/>
              </w:rPr>
              <w:t>, including the Relocation process</w:t>
            </w:r>
            <w:r w:rsidRPr="00387954">
              <w:rPr>
                <w:lang w:val="en-AU"/>
              </w:rPr>
              <w:t xml:space="preserve"> in order to improve efficiency</w:t>
            </w:r>
          </w:p>
          <w:p w14:paraId="3CEE71E6" w14:textId="77777777" w:rsidR="00735F96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lastRenderedPageBreak/>
              <w:t>Training, mentoring and coaching staff.</w:t>
            </w:r>
          </w:p>
          <w:p w14:paraId="22946032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Ran Business Sales product trainings for CSRs in other departments</w:t>
            </w:r>
          </w:p>
          <w:p w14:paraId="313B1743" w14:textId="77777777" w:rsidR="00735F96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Generated reporting systems using Excel in order to save time collating data for the team</w:t>
            </w:r>
          </w:p>
          <w:p w14:paraId="06A449F7" w14:textId="72449355" w:rsidR="00735F96" w:rsidRDefault="00735F96" w:rsidP="00735F96">
            <w:pPr>
              <w:pStyle w:val="ResponsibilitiesAchievements"/>
              <w:rPr>
                <w:lang w:val="en-AU"/>
              </w:rPr>
            </w:pPr>
            <w:r>
              <w:rPr>
                <w:lang w:val="en-AU"/>
              </w:rPr>
              <w:t>Maintained Rosters for the team without the support of the WFM department.</w:t>
            </w:r>
          </w:p>
          <w:p w14:paraId="4BD51E9C" w14:textId="77777777" w:rsidR="00724A85" w:rsidRDefault="00724A85" w:rsidP="00724A85">
            <w:pPr>
              <w:pStyle w:val="ResponsibilitiesAchievements"/>
              <w:numPr>
                <w:ilvl w:val="0"/>
                <w:numId w:val="0"/>
              </w:numPr>
              <w:ind w:left="216"/>
              <w:rPr>
                <w:lang w:val="en-AU"/>
              </w:rPr>
            </w:pPr>
          </w:p>
          <w:p w14:paraId="5735F7A5" w14:textId="69ABE731" w:rsidR="009673B9" w:rsidRDefault="009673B9" w:rsidP="009673B9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lang w:val="en-AU"/>
              </w:rPr>
            </w:pPr>
          </w:p>
          <w:p w14:paraId="02D12243" w14:textId="2C1C278D" w:rsidR="009673B9" w:rsidRDefault="009673B9" w:rsidP="009673B9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lang w:val="en-AU"/>
              </w:rPr>
            </w:pPr>
          </w:p>
          <w:p w14:paraId="4F262371" w14:textId="77777777" w:rsidR="009673B9" w:rsidRDefault="009673B9" w:rsidP="009673B9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lang w:val="en-AU"/>
              </w:rPr>
            </w:pPr>
          </w:p>
          <w:p w14:paraId="587B1552" w14:textId="77777777" w:rsidR="009673B9" w:rsidRDefault="009673B9" w:rsidP="009673B9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lang w:val="en-AU"/>
              </w:rPr>
            </w:pPr>
          </w:p>
          <w:p w14:paraId="42F8288D" w14:textId="069D3807" w:rsidR="00724A85" w:rsidRPr="00387954" w:rsidRDefault="00724A85" w:rsidP="009673B9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lang w:val="en-AU"/>
              </w:rPr>
            </w:pPr>
          </w:p>
        </w:tc>
      </w:tr>
      <w:tr w:rsidR="00735F96" w:rsidRPr="00387954" w14:paraId="62354CEB" w14:textId="77777777">
        <w:tc>
          <w:tcPr>
            <w:tcW w:w="2890" w:type="dxa"/>
            <w:tcMar>
              <w:bottom w:w="0" w:type="dxa"/>
            </w:tcMar>
            <w:vAlign w:val="center"/>
          </w:tcPr>
          <w:p w14:paraId="23A43303" w14:textId="4D02C51F" w:rsidR="00735F96" w:rsidRPr="00387954" w:rsidRDefault="00735F96" w:rsidP="00735F96">
            <w:pPr>
              <w:pStyle w:val="AllCapsCopy"/>
              <w:rPr>
                <w:lang w:val="en-AU"/>
              </w:rPr>
            </w:pPr>
            <w:r w:rsidRPr="00387954">
              <w:rPr>
                <w:lang w:val="en-AU"/>
              </w:rPr>
              <w:lastRenderedPageBreak/>
              <w:t>19/6/2007 to 26/6/2009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6D45CA43" w14:textId="77777777" w:rsidR="00735F96" w:rsidRPr="00387954" w:rsidRDefault="00735F96" w:rsidP="00735F96">
            <w:pPr>
              <w:pStyle w:val="Copy"/>
              <w:rPr>
                <w:lang w:val="en-AU"/>
              </w:rPr>
            </w:pPr>
            <w:r w:rsidRPr="00387954">
              <w:rPr>
                <w:lang w:val="en-AU"/>
              </w:rPr>
              <w:t>Internode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296D53D1" w14:textId="77777777" w:rsidR="00735F96" w:rsidRPr="00387954" w:rsidRDefault="00735F96" w:rsidP="00735F96">
            <w:pPr>
              <w:pStyle w:val="Italics"/>
              <w:rPr>
                <w:lang w:val="en-AU"/>
              </w:rPr>
            </w:pPr>
            <w:r w:rsidRPr="00387954">
              <w:rPr>
                <w:lang w:val="en-AU"/>
              </w:rPr>
              <w:t>Adelaide, SA</w:t>
            </w:r>
          </w:p>
        </w:tc>
      </w:tr>
      <w:tr w:rsidR="00735F96" w:rsidRPr="00387954" w14:paraId="679121C1" w14:textId="77777777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31D4C4F7" w14:textId="77777777" w:rsidR="00735F96" w:rsidRPr="00387954" w:rsidRDefault="00735F96" w:rsidP="00735F96">
            <w:pPr>
              <w:pStyle w:val="JobTitle"/>
              <w:rPr>
                <w:rFonts w:asciiTheme="minorHAnsi" w:hAnsiTheme="minorHAnsi"/>
                <w:spacing w:val="2"/>
                <w:sz w:val="17"/>
                <w:lang w:val="en-AU"/>
              </w:rPr>
            </w:pPr>
            <w:r w:rsidRPr="00387954">
              <w:rPr>
                <w:lang w:val="en-AU"/>
              </w:rPr>
              <w:t>Sales Representative</w:t>
            </w:r>
          </w:p>
          <w:p w14:paraId="4A94F94B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 xml:space="preserve">Selling ADSL, VOIP, DNS, Webhosting to </w:t>
            </w:r>
            <w:r>
              <w:rPr>
                <w:lang w:val="en-AU"/>
              </w:rPr>
              <w:t xml:space="preserve">Business and Residential </w:t>
            </w:r>
            <w:r w:rsidRPr="00387954">
              <w:rPr>
                <w:lang w:val="en-AU"/>
              </w:rPr>
              <w:t>customers</w:t>
            </w:r>
          </w:p>
          <w:p w14:paraId="502C899D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Sales Person of The Quarter Residential Sales July-September 2007</w:t>
            </w:r>
          </w:p>
          <w:p w14:paraId="291D3523" w14:textId="77777777" w:rsidR="00735F96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Sales Person of The Quarter Residential Sales October-December 2007</w:t>
            </w:r>
          </w:p>
          <w:p w14:paraId="57A81DEE" w14:textId="4C6A67CE" w:rsidR="009673B9" w:rsidRPr="00387954" w:rsidRDefault="009673B9" w:rsidP="00735F96">
            <w:pPr>
              <w:pStyle w:val="ResponsibilitiesAchievements"/>
              <w:rPr>
                <w:lang w:val="en-AU"/>
              </w:rPr>
            </w:pPr>
          </w:p>
        </w:tc>
      </w:tr>
      <w:tr w:rsidR="00735F96" w:rsidRPr="00387954" w14:paraId="23BFD14D" w14:textId="77777777">
        <w:tc>
          <w:tcPr>
            <w:tcW w:w="2890" w:type="dxa"/>
            <w:tcMar>
              <w:bottom w:w="0" w:type="dxa"/>
            </w:tcMar>
            <w:vAlign w:val="center"/>
          </w:tcPr>
          <w:p w14:paraId="45C8D157" w14:textId="77777777" w:rsidR="00735F96" w:rsidRPr="00387954" w:rsidRDefault="006347BE" w:rsidP="00735F96">
            <w:pPr>
              <w:pStyle w:val="AllCapsCopy"/>
              <w:rPr>
                <w:lang w:val="en-AU"/>
              </w:rPr>
            </w:pPr>
            <w:sdt>
              <w:sdtPr>
                <w:rPr>
                  <w:lang w:val="en-AU"/>
                </w:rPr>
                <w:id w:val="270048449"/>
                <w:placeholder>
                  <w:docPart w:val="EB1A096AF5D24503ABD0B687B200004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5F96" w:rsidRPr="00387954">
                  <w:rPr>
                    <w:lang w:val="en-AU"/>
                  </w:rPr>
                  <w:t>2002</w:t>
                </w:r>
              </w:sdtContent>
            </w:sdt>
            <w:r w:rsidR="00735F96" w:rsidRPr="00387954">
              <w:rPr>
                <w:lang w:val="en-AU"/>
              </w:rPr>
              <w:t xml:space="preserve"> to </w:t>
            </w:r>
            <w:sdt>
              <w:sdtPr>
                <w:rPr>
                  <w:lang w:val="en-AU"/>
                </w:rPr>
                <w:id w:val="270048451"/>
                <w:placeholder>
                  <w:docPart w:val="0357DF85D3314C6EB511054388E140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5F96" w:rsidRPr="00387954">
                  <w:rPr>
                    <w:lang w:val="en-AU"/>
                  </w:rPr>
                  <w:t>2006</w:t>
                </w:r>
              </w:sdtContent>
            </w:sdt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4413C37B" w14:textId="77777777" w:rsidR="00735F96" w:rsidRPr="00387954" w:rsidRDefault="00735F96" w:rsidP="00735F96">
            <w:pPr>
              <w:pStyle w:val="Copy"/>
              <w:rPr>
                <w:lang w:val="en-AU"/>
              </w:rPr>
            </w:pPr>
            <w:r w:rsidRPr="00387954">
              <w:rPr>
                <w:lang w:val="en-AU"/>
              </w:rPr>
              <w:t>McDonald’s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453F2D76" w14:textId="77777777" w:rsidR="00735F96" w:rsidRPr="00387954" w:rsidRDefault="00735F96" w:rsidP="00735F96">
            <w:pPr>
              <w:pStyle w:val="Italics"/>
              <w:rPr>
                <w:lang w:val="en-AU"/>
              </w:rPr>
            </w:pPr>
            <w:r w:rsidRPr="00387954">
              <w:rPr>
                <w:lang w:val="en-AU"/>
              </w:rPr>
              <w:t>Felixstow, SA</w:t>
            </w:r>
          </w:p>
        </w:tc>
      </w:tr>
      <w:tr w:rsidR="00735F96" w:rsidRPr="00387954" w14:paraId="09FCDB2E" w14:textId="77777777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10CD2AC0" w14:textId="77777777" w:rsidR="00735F96" w:rsidRPr="00387954" w:rsidRDefault="00735F96" w:rsidP="00735F96">
            <w:pPr>
              <w:pStyle w:val="JobTitle"/>
              <w:rPr>
                <w:lang w:val="en-AU"/>
              </w:rPr>
            </w:pPr>
            <w:r w:rsidRPr="00387954">
              <w:rPr>
                <w:lang w:val="en-AU"/>
              </w:rPr>
              <w:t>Crew Trainer</w:t>
            </w:r>
          </w:p>
          <w:p w14:paraId="29EDCEEF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Training and mentoring new staff</w:t>
            </w:r>
          </w:p>
          <w:p w14:paraId="23286FBB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Food Preparation</w:t>
            </w:r>
          </w:p>
          <w:p w14:paraId="615328A8" w14:textId="77777777" w:rsidR="00735F96" w:rsidRPr="00387954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Stock Rotation</w:t>
            </w:r>
          </w:p>
          <w:p w14:paraId="4E4B990F" w14:textId="77777777" w:rsidR="00735F96" w:rsidRDefault="00735F96" w:rsidP="00735F96">
            <w:pPr>
              <w:pStyle w:val="ResponsibilitiesAchievements"/>
              <w:rPr>
                <w:lang w:val="en-AU"/>
              </w:rPr>
            </w:pPr>
            <w:r w:rsidRPr="00387954">
              <w:rPr>
                <w:lang w:val="en-AU"/>
              </w:rPr>
              <w:t>Counting Money</w:t>
            </w:r>
          </w:p>
          <w:p w14:paraId="1E0D943E" w14:textId="77777777" w:rsidR="00735F96" w:rsidRPr="00387954" w:rsidRDefault="00735F96" w:rsidP="009673B9">
            <w:pPr>
              <w:pStyle w:val="ResponsibilitiesAchievements"/>
              <w:numPr>
                <w:ilvl w:val="0"/>
                <w:numId w:val="0"/>
              </w:numPr>
              <w:rPr>
                <w:lang w:val="en-AU"/>
              </w:rPr>
            </w:pPr>
          </w:p>
        </w:tc>
      </w:tr>
      <w:tr w:rsidR="00735F96" w:rsidRPr="00387954" w14:paraId="1D0B5F92" w14:textId="77777777">
        <w:trPr>
          <w:trHeight w:val="432"/>
        </w:trPr>
        <w:tc>
          <w:tcPr>
            <w:tcW w:w="8640" w:type="dxa"/>
            <w:gridSpan w:val="3"/>
          </w:tcPr>
          <w:p w14:paraId="44712038" w14:textId="77777777" w:rsidR="00735F96" w:rsidRPr="00387954" w:rsidRDefault="00735F96" w:rsidP="00735F96">
            <w:pPr>
              <w:pStyle w:val="SectionHeadings"/>
              <w:rPr>
                <w:i/>
                <w:lang w:val="en-AU"/>
              </w:rPr>
            </w:pPr>
            <w:r w:rsidRPr="00387954">
              <w:rPr>
                <w:i/>
                <w:lang w:val="en-AU"/>
              </w:rPr>
              <w:t>Education</w:t>
            </w:r>
          </w:p>
          <w:p w14:paraId="42EDDA23" w14:textId="77777777" w:rsidR="00735F96" w:rsidRPr="00387954" w:rsidRDefault="00735F96" w:rsidP="00735F96">
            <w:pPr>
              <w:pStyle w:val="SectionHeadings"/>
              <w:rPr>
                <w:i/>
                <w:color w:val="auto"/>
                <w:sz w:val="16"/>
                <w:lang w:val="en-AU"/>
              </w:rPr>
            </w:pPr>
            <w:r w:rsidRPr="00387954">
              <w:rPr>
                <w:i/>
                <w:color w:val="auto"/>
                <w:sz w:val="16"/>
                <w:lang w:val="en-AU"/>
              </w:rPr>
              <w:t>2011</w:t>
            </w:r>
          </w:p>
          <w:p w14:paraId="39D649BB" w14:textId="77777777" w:rsidR="00735F96" w:rsidRPr="00387954" w:rsidRDefault="00735F96" w:rsidP="00735F96">
            <w:pPr>
              <w:pStyle w:val="JobTitle"/>
              <w:rPr>
                <w:i/>
                <w:lang w:val="en-AU"/>
              </w:rPr>
            </w:pPr>
            <w:r w:rsidRPr="00387954">
              <w:rPr>
                <w:i/>
                <w:lang w:val="en-AU"/>
              </w:rPr>
              <w:t>Certificate IV Frontline Management</w:t>
            </w:r>
          </w:p>
          <w:p w14:paraId="6CD75CAE" w14:textId="77777777" w:rsidR="00735F96" w:rsidRPr="00387954" w:rsidRDefault="00735F96" w:rsidP="00735F96">
            <w:pPr>
              <w:pStyle w:val="SectionHeadings"/>
              <w:rPr>
                <w:i/>
                <w:lang w:val="en-AU"/>
              </w:rPr>
            </w:pPr>
          </w:p>
        </w:tc>
      </w:tr>
      <w:tr w:rsidR="00735F96" w:rsidRPr="00387954" w14:paraId="0ECE0ED3" w14:textId="77777777">
        <w:trPr>
          <w:trHeight w:val="37"/>
        </w:trPr>
        <w:tc>
          <w:tcPr>
            <w:tcW w:w="2890" w:type="dxa"/>
            <w:tcMar>
              <w:bottom w:w="0" w:type="dxa"/>
            </w:tcMar>
            <w:vAlign w:val="center"/>
          </w:tcPr>
          <w:p w14:paraId="585E2E4B" w14:textId="77777777" w:rsidR="00735F96" w:rsidRPr="00387954" w:rsidRDefault="00735F96" w:rsidP="00735F96">
            <w:pPr>
              <w:pStyle w:val="Heading4"/>
              <w:outlineLvl w:val="3"/>
              <w:rPr>
                <w:lang w:val="en-AU"/>
              </w:rPr>
            </w:pPr>
            <w:r w:rsidRPr="00387954">
              <w:rPr>
                <w:lang w:val="en-AU"/>
              </w:rPr>
              <w:t>2004-2007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14:paraId="3022CD50" w14:textId="77777777" w:rsidR="00735F96" w:rsidRPr="00387954" w:rsidRDefault="00735F96" w:rsidP="00735F96">
            <w:pPr>
              <w:pStyle w:val="Copy"/>
              <w:rPr>
                <w:lang w:val="en-AU"/>
              </w:rPr>
            </w:pPr>
            <w:r w:rsidRPr="00387954">
              <w:rPr>
                <w:lang w:val="en-AU"/>
              </w:rPr>
              <w:t>University of Adelaide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14:paraId="422B3647" w14:textId="77777777" w:rsidR="00735F96" w:rsidRPr="00387954" w:rsidRDefault="00735F96" w:rsidP="00735F96">
            <w:pPr>
              <w:pStyle w:val="Italics"/>
              <w:rPr>
                <w:lang w:val="en-AU"/>
              </w:rPr>
            </w:pPr>
            <w:r w:rsidRPr="00387954">
              <w:rPr>
                <w:lang w:val="en-AU"/>
              </w:rPr>
              <w:t>Adelaide, SA</w:t>
            </w:r>
          </w:p>
        </w:tc>
      </w:tr>
      <w:tr w:rsidR="00735F96" w:rsidRPr="00387954" w14:paraId="5056C317" w14:textId="77777777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14:paraId="121B5DA4" w14:textId="77777777" w:rsidR="00735F96" w:rsidRPr="00387954" w:rsidRDefault="00735F96" w:rsidP="00735F96">
            <w:pPr>
              <w:pStyle w:val="JobTitle"/>
              <w:rPr>
                <w:lang w:val="en-AU"/>
              </w:rPr>
            </w:pPr>
            <w:r w:rsidRPr="00387954">
              <w:rPr>
                <w:lang w:val="en-AU"/>
              </w:rPr>
              <w:t>Bachelor of Media</w:t>
            </w:r>
          </w:p>
          <w:p w14:paraId="3EE41DC4" w14:textId="77777777" w:rsidR="00735F96" w:rsidRPr="00387954" w:rsidRDefault="00735F96" w:rsidP="00735F96">
            <w:pPr>
              <w:pStyle w:val="ResponsibilitiesAchievements"/>
              <w:numPr>
                <w:ilvl w:val="0"/>
                <w:numId w:val="0"/>
              </w:numPr>
              <w:ind w:left="504" w:hanging="288"/>
              <w:rPr>
                <w:lang w:val="en-AU"/>
              </w:rPr>
            </w:pPr>
          </w:p>
        </w:tc>
      </w:tr>
      <w:tr w:rsidR="00735F96" w:rsidRPr="00387954" w14:paraId="7C43D0FA" w14:textId="77777777">
        <w:trPr>
          <w:trHeight w:val="37"/>
        </w:trPr>
        <w:tc>
          <w:tcPr>
            <w:tcW w:w="8640" w:type="dxa"/>
            <w:gridSpan w:val="3"/>
          </w:tcPr>
          <w:p w14:paraId="2B872FDC" w14:textId="77777777" w:rsidR="00735F96" w:rsidRPr="00387954" w:rsidRDefault="00735F96" w:rsidP="00735F96">
            <w:pPr>
              <w:pStyle w:val="SectionHeadings"/>
              <w:rPr>
                <w:lang w:val="en-AU"/>
              </w:rPr>
            </w:pPr>
            <w:r w:rsidRPr="00387954">
              <w:rPr>
                <w:lang w:val="en-AU"/>
              </w:rPr>
              <w:t>References</w:t>
            </w:r>
          </w:p>
        </w:tc>
      </w:tr>
      <w:tr w:rsidR="00735F96" w:rsidRPr="00387954" w14:paraId="4AE6EDFE" w14:textId="77777777">
        <w:tc>
          <w:tcPr>
            <w:tcW w:w="8640" w:type="dxa"/>
            <w:gridSpan w:val="3"/>
          </w:tcPr>
          <w:p w14:paraId="49EED646" w14:textId="46948277" w:rsidR="00273EFF" w:rsidRDefault="00273EFF" w:rsidP="00735F96">
            <w:pPr>
              <w:pStyle w:val="Copy"/>
              <w:rPr>
                <w:lang w:val="en-AU"/>
              </w:rPr>
            </w:pPr>
            <w:r>
              <w:rPr>
                <w:lang w:val="en-AU"/>
              </w:rPr>
              <w:t xml:space="preserve">Bill </w:t>
            </w:r>
            <w:proofErr w:type="spellStart"/>
            <w:r>
              <w:rPr>
                <w:lang w:val="en-AU"/>
              </w:rPr>
              <w:t>Elsayed</w:t>
            </w:r>
            <w:proofErr w:type="spellEnd"/>
            <w:r w:rsidR="00BE4C5B">
              <w:rPr>
                <w:lang w:val="en-AU"/>
              </w:rPr>
              <w:t>- 0447 348 880</w:t>
            </w:r>
          </w:p>
          <w:p w14:paraId="50B500A7" w14:textId="68F93011" w:rsidR="00735F96" w:rsidRPr="00387954" w:rsidRDefault="00273EFF" w:rsidP="00735F96">
            <w:pPr>
              <w:pStyle w:val="Copy"/>
              <w:rPr>
                <w:lang w:val="en-AU"/>
              </w:rPr>
            </w:pPr>
            <w:r>
              <w:rPr>
                <w:lang w:val="en-AU"/>
              </w:rPr>
              <w:t xml:space="preserve">Further </w:t>
            </w:r>
            <w:r w:rsidR="00735F96">
              <w:rPr>
                <w:lang w:val="en-AU"/>
              </w:rPr>
              <w:t xml:space="preserve">TPG, iiNet and Internode </w:t>
            </w:r>
            <w:r w:rsidR="00735F96" w:rsidRPr="00387954">
              <w:rPr>
                <w:lang w:val="en-AU"/>
              </w:rPr>
              <w:t>References are available on request.</w:t>
            </w:r>
          </w:p>
        </w:tc>
      </w:tr>
    </w:tbl>
    <w:p w14:paraId="1845159F" w14:textId="77777777" w:rsidR="007A312A" w:rsidRPr="00387954" w:rsidRDefault="007A312A">
      <w:pPr>
        <w:rPr>
          <w:lang w:val="en-AU"/>
        </w:rPr>
      </w:pPr>
    </w:p>
    <w:sectPr w:rsidR="007A312A" w:rsidRPr="00387954" w:rsidSect="00387954">
      <w:headerReference w:type="default" r:id="rId8"/>
      <w:footerReference w:type="default" r:id="rId9"/>
      <w:pgSz w:w="12240" w:h="15840"/>
      <w:pgMar w:top="1021" w:right="1797" w:bottom="567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71ECA" w14:textId="77777777" w:rsidR="006347BE" w:rsidRDefault="006347BE" w:rsidP="00387954">
      <w:pPr>
        <w:spacing w:line="240" w:lineRule="auto"/>
      </w:pPr>
      <w:r>
        <w:separator/>
      </w:r>
    </w:p>
  </w:endnote>
  <w:endnote w:type="continuationSeparator" w:id="0">
    <w:p w14:paraId="5A66CADD" w14:textId="77777777" w:rsidR="006347BE" w:rsidRDefault="006347BE" w:rsidP="00387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0379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A0A03" w14:textId="77777777" w:rsidR="00E96362" w:rsidRDefault="00E96362" w:rsidP="00E96362">
        <w:pPr>
          <w:pStyle w:val="Footer"/>
          <w:ind w:left="2687" w:firstLine="4513"/>
        </w:pPr>
        <w:r>
          <w:t xml:space="preserve">Page </w:t>
        </w:r>
        <w:r w:rsidR="00C524C0">
          <w:fldChar w:fldCharType="begin"/>
        </w:r>
        <w:r>
          <w:instrText xml:space="preserve"> PAGE   \* MERGEFORMAT </w:instrText>
        </w:r>
        <w:r w:rsidR="00C524C0">
          <w:fldChar w:fldCharType="separate"/>
        </w:r>
        <w:r w:rsidR="005B72E0">
          <w:rPr>
            <w:noProof/>
          </w:rPr>
          <w:t>1</w:t>
        </w:r>
        <w:r w:rsidR="00C524C0"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14:paraId="035EF441" w14:textId="77777777" w:rsidR="00387954" w:rsidRDefault="00387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4D6E7" w14:textId="77777777" w:rsidR="006347BE" w:rsidRDefault="006347BE" w:rsidP="00387954">
      <w:pPr>
        <w:spacing w:line="240" w:lineRule="auto"/>
      </w:pPr>
      <w:r>
        <w:separator/>
      </w:r>
    </w:p>
  </w:footnote>
  <w:footnote w:type="continuationSeparator" w:id="0">
    <w:p w14:paraId="0248B419" w14:textId="77777777" w:rsidR="006347BE" w:rsidRDefault="006347BE" w:rsidP="00387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DF323" w14:textId="77777777" w:rsidR="00387954" w:rsidRDefault="00387954">
    <w:pPr>
      <w:pStyle w:val="Header"/>
    </w:pPr>
  </w:p>
  <w:p w14:paraId="16854BED" w14:textId="77777777" w:rsidR="00387954" w:rsidRDefault="00387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014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BE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9A68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218E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5D"/>
    <w:rsid w:val="00115D1C"/>
    <w:rsid w:val="00273EFF"/>
    <w:rsid w:val="00274078"/>
    <w:rsid w:val="00295E77"/>
    <w:rsid w:val="00387954"/>
    <w:rsid w:val="004B4BDD"/>
    <w:rsid w:val="004C2846"/>
    <w:rsid w:val="004D4FF4"/>
    <w:rsid w:val="004E665D"/>
    <w:rsid w:val="0054647C"/>
    <w:rsid w:val="005B72E0"/>
    <w:rsid w:val="005D7FE3"/>
    <w:rsid w:val="00601AE6"/>
    <w:rsid w:val="006110C0"/>
    <w:rsid w:val="006347BE"/>
    <w:rsid w:val="00705C54"/>
    <w:rsid w:val="00724A85"/>
    <w:rsid w:val="00735F96"/>
    <w:rsid w:val="00786D27"/>
    <w:rsid w:val="007A312A"/>
    <w:rsid w:val="007B03AC"/>
    <w:rsid w:val="007B44E6"/>
    <w:rsid w:val="00820172"/>
    <w:rsid w:val="009673B9"/>
    <w:rsid w:val="009F4F0C"/>
    <w:rsid w:val="00A2275C"/>
    <w:rsid w:val="00A74A70"/>
    <w:rsid w:val="00AD10F5"/>
    <w:rsid w:val="00AD4E19"/>
    <w:rsid w:val="00B22E59"/>
    <w:rsid w:val="00BE4C5B"/>
    <w:rsid w:val="00C11DB3"/>
    <w:rsid w:val="00C524C0"/>
    <w:rsid w:val="00CB5388"/>
    <w:rsid w:val="00D23817"/>
    <w:rsid w:val="00E13396"/>
    <w:rsid w:val="00E63D5A"/>
    <w:rsid w:val="00E96362"/>
    <w:rsid w:val="00F452C4"/>
    <w:rsid w:val="00F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52DC34"/>
  <w15:docId w15:val="{C6BC07A9-F98C-4EE4-A203-A7CD9DD5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B2B4F"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FB2B4F"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rsid w:val="00FB2B4F"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FB2B4F"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B2B4F"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B2B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B2B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B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FB2B4F"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rsid w:val="00FB2B4F"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B2B4F"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rsid w:val="00FB2B4F"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FB2B4F"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sid w:val="00FB2B4F"/>
    <w:rPr>
      <w:caps/>
      <w:spacing w:val="10"/>
      <w:sz w:val="16"/>
    </w:rPr>
  </w:style>
  <w:style w:type="paragraph" w:customStyle="1" w:styleId="AllCapsCopy">
    <w:name w:val="All Caps Copy"/>
    <w:basedOn w:val="Normal"/>
    <w:qFormat/>
    <w:rsid w:val="00FB2B4F"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rsid w:val="00FB2B4F"/>
    <w:pPr>
      <w:spacing w:line="240" w:lineRule="auto"/>
    </w:pPr>
  </w:style>
  <w:style w:type="paragraph" w:customStyle="1" w:styleId="JobTitle">
    <w:name w:val="Job Title"/>
    <w:basedOn w:val="Normal"/>
    <w:qFormat/>
    <w:rsid w:val="00FB2B4F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rsid w:val="00FB2B4F"/>
    <w:pPr>
      <w:spacing w:line="240" w:lineRule="auto"/>
    </w:pPr>
  </w:style>
  <w:style w:type="paragraph" w:customStyle="1" w:styleId="YourName">
    <w:name w:val="Your Name"/>
    <w:basedOn w:val="Normal"/>
    <w:qFormat/>
    <w:rsid w:val="00FB2B4F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Header">
    <w:name w:val="header"/>
    <w:basedOn w:val="Normal"/>
    <w:link w:val="HeaderChar"/>
    <w:uiPriority w:val="99"/>
    <w:unhideWhenUsed/>
    <w:rsid w:val="003879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54"/>
    <w:rPr>
      <w:spacing w:val="2"/>
      <w:sz w:val="17"/>
    </w:rPr>
  </w:style>
  <w:style w:type="paragraph" w:styleId="Footer">
    <w:name w:val="footer"/>
    <w:basedOn w:val="Normal"/>
    <w:link w:val="FooterChar"/>
    <w:uiPriority w:val="99"/>
    <w:unhideWhenUsed/>
    <w:rsid w:val="003879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54"/>
    <w:rPr>
      <w:spacing w:val="2"/>
      <w:sz w:val="17"/>
    </w:rPr>
  </w:style>
  <w:style w:type="character" w:styleId="Hyperlink">
    <w:name w:val="Hyperlink"/>
    <w:basedOn w:val="DefaultParagraphFont"/>
    <w:uiPriority w:val="99"/>
    <w:unhideWhenUsed/>
    <w:rsid w:val="00724A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ge.WIN2K\AppData\Roaming\Microsoft\Template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9124E0829D4FFB81B2FB63BA1F6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52958-5D4F-40C9-832B-E4818D03191F}"/>
      </w:docPartPr>
      <w:docPartBody>
        <w:p w:rsidR="00923B89" w:rsidRDefault="009650C7">
          <w:pPr>
            <w:pStyle w:val="899124E0829D4FFB81B2FB63BA1F6300"/>
          </w:pPr>
          <w:r>
            <w:t>[Your name]</w:t>
          </w:r>
        </w:p>
      </w:docPartBody>
    </w:docPart>
    <w:docPart>
      <w:docPartPr>
        <w:name w:val="650482D2D3514A80876C31579D00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9ADC-B60C-4494-96B1-8C2DCB9F1665}"/>
      </w:docPartPr>
      <w:docPartBody>
        <w:p w:rsidR="00923B89" w:rsidRDefault="009650C7">
          <w:pPr>
            <w:pStyle w:val="650482D2D3514A80876C31579D00FE8A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EB1A096AF5D24503ABD0B687B200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8C0AD-8FF2-41AB-BE63-56982FD62FEF}"/>
      </w:docPartPr>
      <w:docPartBody>
        <w:p w:rsidR="00BF069A" w:rsidRDefault="005D4FE4" w:rsidP="005D4FE4">
          <w:pPr>
            <w:pStyle w:val="EB1A096AF5D24503ABD0B687B2000045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0357DF85D3314C6EB511054388E1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49CA8-BDD9-499A-9504-FA23CFBDD2A5}"/>
      </w:docPartPr>
      <w:docPartBody>
        <w:p w:rsidR="00BF069A" w:rsidRDefault="005D4FE4" w:rsidP="005D4FE4">
          <w:pPr>
            <w:pStyle w:val="0357DF85D3314C6EB511054388E14060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0C7"/>
    <w:rsid w:val="0012466C"/>
    <w:rsid w:val="005D4FE4"/>
    <w:rsid w:val="007F20F7"/>
    <w:rsid w:val="0081642D"/>
    <w:rsid w:val="00887EA3"/>
    <w:rsid w:val="00923B89"/>
    <w:rsid w:val="009650C7"/>
    <w:rsid w:val="00BF069A"/>
    <w:rsid w:val="00C235F3"/>
    <w:rsid w:val="00F1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9124E0829D4FFB81B2FB63BA1F6300">
    <w:name w:val="899124E0829D4FFB81B2FB63BA1F6300"/>
    <w:rsid w:val="007F20F7"/>
  </w:style>
  <w:style w:type="paragraph" w:customStyle="1" w:styleId="87AED7BD65D14A348C37D1C71696FA57">
    <w:name w:val="87AED7BD65D14A348C37D1C71696FA57"/>
    <w:rsid w:val="007F20F7"/>
  </w:style>
  <w:style w:type="paragraph" w:customStyle="1" w:styleId="E4545FC25BEC41678BD2AFEA8E1E170E">
    <w:name w:val="E4545FC25BEC41678BD2AFEA8E1E170E"/>
    <w:rsid w:val="007F20F7"/>
  </w:style>
  <w:style w:type="paragraph" w:customStyle="1" w:styleId="02A550D1AFFA489FB8FFECB9AE6C3E40">
    <w:name w:val="02A550D1AFFA489FB8FFECB9AE6C3E40"/>
    <w:rsid w:val="007F20F7"/>
  </w:style>
  <w:style w:type="character" w:styleId="PlaceholderText">
    <w:name w:val="Placeholder Text"/>
    <w:basedOn w:val="DefaultParagraphFont"/>
    <w:uiPriority w:val="99"/>
    <w:semiHidden/>
    <w:rsid w:val="005D4FE4"/>
    <w:rPr>
      <w:color w:val="808080"/>
    </w:rPr>
  </w:style>
  <w:style w:type="paragraph" w:customStyle="1" w:styleId="650482D2D3514A80876C31579D00FE8A">
    <w:name w:val="650482D2D3514A80876C31579D00FE8A"/>
    <w:rsid w:val="007F20F7"/>
  </w:style>
  <w:style w:type="paragraph" w:customStyle="1" w:styleId="6099DCF4DCD343CE8607B33A6C1240BC">
    <w:name w:val="6099DCF4DCD343CE8607B33A6C1240BC"/>
    <w:rsid w:val="007F20F7"/>
  </w:style>
  <w:style w:type="paragraph" w:customStyle="1" w:styleId="848A64CA060A4936BC19C11B2726C4C1">
    <w:name w:val="848A64CA060A4936BC19C11B2726C4C1"/>
    <w:rsid w:val="007F20F7"/>
  </w:style>
  <w:style w:type="paragraph" w:customStyle="1" w:styleId="686D5E6370994D5F93366C5623AC53DA">
    <w:name w:val="686D5E6370994D5F93366C5623AC53DA"/>
    <w:rsid w:val="007F20F7"/>
  </w:style>
  <w:style w:type="paragraph" w:customStyle="1" w:styleId="152F75CE870E45FC8E25358DFF12804C">
    <w:name w:val="152F75CE870E45FC8E25358DFF12804C"/>
    <w:rsid w:val="007F20F7"/>
  </w:style>
  <w:style w:type="paragraph" w:customStyle="1" w:styleId="4DE635EFA7F045A887F41FB2E696E0FA">
    <w:name w:val="4DE635EFA7F045A887F41FB2E696E0FA"/>
    <w:rsid w:val="007F20F7"/>
  </w:style>
  <w:style w:type="paragraph" w:customStyle="1" w:styleId="D921B7FB4B7345DA8B3374089FBD10EA">
    <w:name w:val="D921B7FB4B7345DA8B3374089FBD10EA"/>
    <w:rsid w:val="007F20F7"/>
  </w:style>
  <w:style w:type="paragraph" w:customStyle="1" w:styleId="ResponsibilitiesAchievements">
    <w:name w:val="Responsibilities/Achievements"/>
    <w:basedOn w:val="Normal"/>
    <w:qFormat/>
    <w:rsid w:val="007F20F7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  <w:lang w:val="en-US" w:eastAsia="en-US"/>
    </w:rPr>
  </w:style>
  <w:style w:type="paragraph" w:customStyle="1" w:styleId="734EF82D2DA54FB7A761C8A6F06B2FC6">
    <w:name w:val="734EF82D2DA54FB7A761C8A6F06B2FC6"/>
    <w:rsid w:val="007F20F7"/>
  </w:style>
  <w:style w:type="paragraph" w:customStyle="1" w:styleId="D54F3D231F5746978705F9221EC640A9">
    <w:name w:val="D54F3D231F5746978705F9221EC640A9"/>
    <w:rsid w:val="007F20F7"/>
  </w:style>
  <w:style w:type="paragraph" w:customStyle="1" w:styleId="377F18B9F9C74E6E939169F311E90D4C">
    <w:name w:val="377F18B9F9C74E6E939169F311E90D4C"/>
    <w:rsid w:val="007F20F7"/>
  </w:style>
  <w:style w:type="paragraph" w:customStyle="1" w:styleId="2C12C0401C8843EEA63523CF6A858FB3">
    <w:name w:val="2C12C0401C8843EEA63523CF6A858FB3"/>
    <w:rsid w:val="007F20F7"/>
  </w:style>
  <w:style w:type="paragraph" w:customStyle="1" w:styleId="CD69D7B73AC1479CB2452B5540317DD5">
    <w:name w:val="CD69D7B73AC1479CB2452B5540317DD5"/>
    <w:rsid w:val="007F20F7"/>
  </w:style>
  <w:style w:type="paragraph" w:customStyle="1" w:styleId="D21EB688459C44A3898DB24DB0C6477E">
    <w:name w:val="D21EB688459C44A3898DB24DB0C6477E"/>
    <w:rsid w:val="007F20F7"/>
  </w:style>
  <w:style w:type="paragraph" w:customStyle="1" w:styleId="ACE83C232F4D4D8BAF1318C856F885D8">
    <w:name w:val="ACE83C232F4D4D8BAF1318C856F885D8"/>
    <w:rsid w:val="007F20F7"/>
  </w:style>
  <w:style w:type="paragraph" w:customStyle="1" w:styleId="FBEBA15665814E0CA013694B784BF2BF">
    <w:name w:val="FBEBA15665814E0CA013694B784BF2BF"/>
    <w:rsid w:val="007F20F7"/>
  </w:style>
  <w:style w:type="paragraph" w:customStyle="1" w:styleId="067D2F21692E49369558B7EB68126B56">
    <w:name w:val="067D2F21692E49369558B7EB68126B56"/>
    <w:rsid w:val="007F20F7"/>
  </w:style>
  <w:style w:type="paragraph" w:customStyle="1" w:styleId="70451C46B174490BB73DCF100DB4454B">
    <w:name w:val="70451C46B174490BB73DCF100DB4454B"/>
    <w:rsid w:val="007F20F7"/>
  </w:style>
  <w:style w:type="paragraph" w:customStyle="1" w:styleId="C98D9C48E2CB4C04A86D79E642A117C4">
    <w:name w:val="C98D9C48E2CB4C04A86D79E642A117C4"/>
    <w:rsid w:val="007F20F7"/>
  </w:style>
  <w:style w:type="paragraph" w:customStyle="1" w:styleId="D5B36AD7501E45788571356570DB7A18">
    <w:name w:val="D5B36AD7501E45788571356570DB7A18"/>
    <w:rsid w:val="007F20F7"/>
  </w:style>
  <w:style w:type="paragraph" w:customStyle="1" w:styleId="E5A14866B2DE458BB2154554D94739CD">
    <w:name w:val="E5A14866B2DE458BB2154554D94739CD"/>
    <w:rsid w:val="007F20F7"/>
  </w:style>
  <w:style w:type="paragraph" w:customStyle="1" w:styleId="5E3F599B99A94155A8ABD2A485ED0299">
    <w:name w:val="5E3F599B99A94155A8ABD2A485ED0299"/>
    <w:rsid w:val="007F20F7"/>
  </w:style>
  <w:style w:type="paragraph" w:customStyle="1" w:styleId="C2F88C77B48F4B4087814CA77CCD8A78">
    <w:name w:val="C2F88C77B48F4B4087814CA77CCD8A78"/>
    <w:rsid w:val="007F20F7"/>
  </w:style>
  <w:style w:type="paragraph" w:customStyle="1" w:styleId="281F6481E3AD404284396E3A4FC4FA93">
    <w:name w:val="281F6481E3AD404284396E3A4FC4FA93"/>
    <w:rsid w:val="007F20F7"/>
  </w:style>
  <w:style w:type="paragraph" w:customStyle="1" w:styleId="83D03C10DCC84D6291927EE5B968E8B9">
    <w:name w:val="83D03C10DCC84D6291927EE5B968E8B9"/>
    <w:rsid w:val="007F20F7"/>
  </w:style>
  <w:style w:type="paragraph" w:customStyle="1" w:styleId="957521A6C1EA423E95A6283980FD7DB0">
    <w:name w:val="957521A6C1EA423E95A6283980FD7DB0"/>
    <w:rsid w:val="007F20F7"/>
  </w:style>
  <w:style w:type="paragraph" w:customStyle="1" w:styleId="C02C059C5DA744A0BE07C582928C13AF">
    <w:name w:val="C02C059C5DA744A0BE07C582928C13AF"/>
    <w:rsid w:val="007F20F7"/>
  </w:style>
  <w:style w:type="paragraph" w:customStyle="1" w:styleId="CF4ED2C073B5416F982B894D9E92FF67">
    <w:name w:val="CF4ED2C073B5416F982B894D9E92FF67"/>
    <w:rsid w:val="007F20F7"/>
  </w:style>
  <w:style w:type="paragraph" w:customStyle="1" w:styleId="781805797891467CAC7AD7E769880EA6">
    <w:name w:val="781805797891467CAC7AD7E769880EA6"/>
    <w:rsid w:val="007F20F7"/>
  </w:style>
  <w:style w:type="paragraph" w:customStyle="1" w:styleId="AA1397701F19414F91A370528046F66E">
    <w:name w:val="AA1397701F19414F91A370528046F66E"/>
    <w:rsid w:val="007F20F7"/>
  </w:style>
  <w:style w:type="paragraph" w:customStyle="1" w:styleId="3E136EF09E9F4027A3D4A69473E15122">
    <w:name w:val="3E136EF09E9F4027A3D4A69473E15122"/>
    <w:rsid w:val="007F20F7"/>
  </w:style>
  <w:style w:type="paragraph" w:customStyle="1" w:styleId="5AD9393922B04C6495E06DE922036424">
    <w:name w:val="5AD9393922B04C6495E06DE922036424"/>
    <w:rsid w:val="009650C7"/>
  </w:style>
  <w:style w:type="paragraph" w:customStyle="1" w:styleId="E8FB0C04B14B4812B9C3B3FA31B7D25C">
    <w:name w:val="E8FB0C04B14B4812B9C3B3FA31B7D25C"/>
    <w:rsid w:val="009650C7"/>
  </w:style>
  <w:style w:type="paragraph" w:customStyle="1" w:styleId="60CD359202C24CF9A387205617D152DC">
    <w:name w:val="60CD359202C24CF9A387205617D152DC"/>
    <w:rsid w:val="009650C7"/>
  </w:style>
  <w:style w:type="paragraph" w:customStyle="1" w:styleId="39B27C7E5A604971A9F1E95E3046AECE">
    <w:name w:val="39B27C7E5A604971A9F1E95E3046AECE"/>
    <w:rsid w:val="009650C7"/>
  </w:style>
  <w:style w:type="paragraph" w:customStyle="1" w:styleId="1A07892DA35B47ABA30A760AFB44F7E0">
    <w:name w:val="1A07892DA35B47ABA30A760AFB44F7E0"/>
    <w:rsid w:val="009650C7"/>
  </w:style>
  <w:style w:type="paragraph" w:customStyle="1" w:styleId="D562287052274709BCF7F19705387215">
    <w:name w:val="D562287052274709BCF7F19705387215"/>
    <w:rsid w:val="005D4FE4"/>
    <w:pPr>
      <w:spacing w:after="160" w:line="259" w:lineRule="auto"/>
    </w:pPr>
  </w:style>
  <w:style w:type="paragraph" w:customStyle="1" w:styleId="76822927A90048C18C7113FB1F731977">
    <w:name w:val="76822927A90048C18C7113FB1F731977"/>
    <w:rsid w:val="005D4FE4"/>
    <w:pPr>
      <w:spacing w:after="160" w:line="259" w:lineRule="auto"/>
    </w:pPr>
  </w:style>
  <w:style w:type="paragraph" w:customStyle="1" w:styleId="11022EDB1F144E5ABF64CF60710F90E5">
    <w:name w:val="11022EDB1F144E5ABF64CF60710F90E5"/>
    <w:rsid w:val="005D4FE4"/>
    <w:pPr>
      <w:spacing w:after="160" w:line="259" w:lineRule="auto"/>
    </w:pPr>
  </w:style>
  <w:style w:type="paragraph" w:customStyle="1" w:styleId="7FB14F4127B944FF8DAB444221415FFC">
    <w:name w:val="7FB14F4127B944FF8DAB444221415FFC"/>
    <w:rsid w:val="005D4FE4"/>
    <w:pPr>
      <w:spacing w:after="160" w:line="259" w:lineRule="auto"/>
    </w:pPr>
  </w:style>
  <w:style w:type="paragraph" w:customStyle="1" w:styleId="267146A470684DB2A66BD628636426FD">
    <w:name w:val="267146A470684DB2A66BD628636426FD"/>
    <w:rsid w:val="005D4FE4"/>
    <w:pPr>
      <w:spacing w:after="160" w:line="259" w:lineRule="auto"/>
    </w:pPr>
  </w:style>
  <w:style w:type="paragraph" w:customStyle="1" w:styleId="91E4DE0C9C0E43B3AE91927F16BE359E">
    <w:name w:val="91E4DE0C9C0E43B3AE91927F16BE359E"/>
    <w:rsid w:val="005D4FE4"/>
    <w:pPr>
      <w:spacing w:after="160" w:line="259" w:lineRule="auto"/>
    </w:pPr>
  </w:style>
  <w:style w:type="paragraph" w:customStyle="1" w:styleId="17F4CDB8B9D343B2B491EEC6D6AB6F75">
    <w:name w:val="17F4CDB8B9D343B2B491EEC6D6AB6F75"/>
    <w:rsid w:val="005D4FE4"/>
    <w:pPr>
      <w:spacing w:after="160" w:line="259" w:lineRule="auto"/>
    </w:pPr>
  </w:style>
  <w:style w:type="paragraph" w:customStyle="1" w:styleId="DDA83D07F8A9454FBCD76719214DEEC6">
    <w:name w:val="DDA83D07F8A9454FBCD76719214DEEC6"/>
    <w:rsid w:val="005D4FE4"/>
    <w:pPr>
      <w:spacing w:after="160" w:line="259" w:lineRule="auto"/>
    </w:pPr>
  </w:style>
  <w:style w:type="paragraph" w:customStyle="1" w:styleId="D2F20076C249406F8B036081EF86A3EF">
    <w:name w:val="D2F20076C249406F8B036081EF86A3EF"/>
    <w:rsid w:val="005D4FE4"/>
    <w:pPr>
      <w:spacing w:after="160" w:line="259" w:lineRule="auto"/>
    </w:pPr>
  </w:style>
  <w:style w:type="paragraph" w:customStyle="1" w:styleId="D55F8104DC164BF19830C8BF6BD824D9">
    <w:name w:val="D55F8104DC164BF19830C8BF6BD824D9"/>
    <w:rsid w:val="005D4FE4"/>
    <w:pPr>
      <w:spacing w:after="160" w:line="259" w:lineRule="auto"/>
    </w:pPr>
  </w:style>
  <w:style w:type="paragraph" w:customStyle="1" w:styleId="63750DDAAD6C417590EB35BDB27BBA54">
    <w:name w:val="63750DDAAD6C417590EB35BDB27BBA54"/>
    <w:rsid w:val="005D4FE4"/>
    <w:pPr>
      <w:spacing w:after="160" w:line="259" w:lineRule="auto"/>
    </w:pPr>
  </w:style>
  <w:style w:type="paragraph" w:customStyle="1" w:styleId="12FD29AFD0B748219492A08A38EBCE60">
    <w:name w:val="12FD29AFD0B748219492A08A38EBCE60"/>
    <w:rsid w:val="005D4FE4"/>
    <w:pPr>
      <w:spacing w:after="160" w:line="259" w:lineRule="auto"/>
    </w:pPr>
  </w:style>
  <w:style w:type="paragraph" w:customStyle="1" w:styleId="1E7848F6BC324B82942ACFDA613BF6A5">
    <w:name w:val="1E7848F6BC324B82942ACFDA613BF6A5"/>
    <w:rsid w:val="005D4FE4"/>
    <w:pPr>
      <w:spacing w:after="160" w:line="259" w:lineRule="auto"/>
    </w:pPr>
  </w:style>
  <w:style w:type="paragraph" w:customStyle="1" w:styleId="2B3B051809074BB2B95D5FC5CF150B56">
    <w:name w:val="2B3B051809074BB2B95D5FC5CF150B56"/>
    <w:rsid w:val="005D4FE4"/>
    <w:pPr>
      <w:spacing w:after="160" w:line="259" w:lineRule="auto"/>
    </w:pPr>
  </w:style>
  <w:style w:type="paragraph" w:customStyle="1" w:styleId="BDB09D2863E84146AF36485F45EA8386">
    <w:name w:val="BDB09D2863E84146AF36485F45EA8386"/>
    <w:rsid w:val="005D4FE4"/>
    <w:pPr>
      <w:spacing w:after="160" w:line="259" w:lineRule="auto"/>
    </w:pPr>
  </w:style>
  <w:style w:type="paragraph" w:customStyle="1" w:styleId="B8CAC006BD6D4773ACB3756D5C6D099E">
    <w:name w:val="B8CAC006BD6D4773ACB3756D5C6D099E"/>
    <w:rsid w:val="005D4FE4"/>
    <w:pPr>
      <w:spacing w:after="160" w:line="259" w:lineRule="auto"/>
    </w:pPr>
  </w:style>
  <w:style w:type="paragraph" w:customStyle="1" w:styleId="8150EA09DEE34D59B63808E8FB556E0F">
    <w:name w:val="8150EA09DEE34D59B63808E8FB556E0F"/>
    <w:rsid w:val="005D4FE4"/>
    <w:pPr>
      <w:spacing w:after="160" w:line="259" w:lineRule="auto"/>
    </w:pPr>
  </w:style>
  <w:style w:type="paragraph" w:customStyle="1" w:styleId="AC811A799EEF488E9C39C4D9473C3657">
    <w:name w:val="AC811A799EEF488E9C39C4D9473C3657"/>
    <w:rsid w:val="005D4FE4"/>
    <w:pPr>
      <w:spacing w:after="160" w:line="259" w:lineRule="auto"/>
    </w:pPr>
  </w:style>
  <w:style w:type="paragraph" w:customStyle="1" w:styleId="C879F5531C054B3A95C4D2B45A956DC7">
    <w:name w:val="C879F5531C054B3A95C4D2B45A956DC7"/>
    <w:rsid w:val="005D4FE4"/>
    <w:pPr>
      <w:spacing w:after="160" w:line="259" w:lineRule="auto"/>
    </w:pPr>
  </w:style>
  <w:style w:type="paragraph" w:customStyle="1" w:styleId="1B5352F7C4484200A88EA4DBE5CCAE0F">
    <w:name w:val="1B5352F7C4484200A88EA4DBE5CCAE0F"/>
    <w:rsid w:val="005D4FE4"/>
    <w:pPr>
      <w:spacing w:after="160" w:line="259" w:lineRule="auto"/>
    </w:pPr>
  </w:style>
  <w:style w:type="paragraph" w:customStyle="1" w:styleId="32336F7A0907402D89C91D0697448B02">
    <w:name w:val="32336F7A0907402D89C91D0697448B02"/>
    <w:rsid w:val="005D4FE4"/>
    <w:pPr>
      <w:spacing w:after="160" w:line="259" w:lineRule="auto"/>
    </w:pPr>
  </w:style>
  <w:style w:type="paragraph" w:customStyle="1" w:styleId="3359378B8A7946909D2A54A4CDD73FAC">
    <w:name w:val="3359378B8A7946909D2A54A4CDD73FAC"/>
    <w:rsid w:val="005D4FE4"/>
    <w:pPr>
      <w:spacing w:after="160" w:line="259" w:lineRule="auto"/>
    </w:pPr>
  </w:style>
  <w:style w:type="paragraph" w:customStyle="1" w:styleId="8DF2B2727251486A87FFD6FDC28E609F">
    <w:name w:val="8DF2B2727251486A87FFD6FDC28E609F"/>
    <w:rsid w:val="005D4FE4"/>
    <w:pPr>
      <w:spacing w:after="160" w:line="259" w:lineRule="auto"/>
    </w:pPr>
  </w:style>
  <w:style w:type="paragraph" w:customStyle="1" w:styleId="EB1A096AF5D24503ABD0B687B2000045">
    <w:name w:val="EB1A096AF5D24503ABD0B687B2000045"/>
    <w:rsid w:val="005D4FE4"/>
    <w:pPr>
      <w:spacing w:after="160" w:line="259" w:lineRule="auto"/>
    </w:pPr>
  </w:style>
  <w:style w:type="paragraph" w:customStyle="1" w:styleId="0357DF85D3314C6EB511054388E14060">
    <w:name w:val="0357DF85D3314C6EB511054388E14060"/>
    <w:rsid w:val="005D4FE4"/>
    <w:pPr>
      <w:spacing w:after="160" w:line="259" w:lineRule="auto"/>
    </w:pPr>
  </w:style>
  <w:style w:type="paragraph" w:customStyle="1" w:styleId="B5BF80BE49ED41DF885A7B4840901535">
    <w:name w:val="B5BF80BE49ED41DF885A7B4840901535"/>
    <w:rsid w:val="005D4FE4"/>
    <w:pPr>
      <w:spacing w:after="160" w:line="259" w:lineRule="auto"/>
    </w:pPr>
  </w:style>
  <w:style w:type="paragraph" w:customStyle="1" w:styleId="7E97A00016CF43DFBDC1AFC6034DABAD">
    <w:name w:val="7E97A00016CF43DFBDC1AFC6034DABAD"/>
    <w:rsid w:val="005D4FE4"/>
    <w:pPr>
      <w:spacing w:after="160" w:line="259" w:lineRule="auto"/>
    </w:pPr>
  </w:style>
  <w:style w:type="paragraph" w:customStyle="1" w:styleId="2A87C1BBF4DC498697B96BD3346BF160">
    <w:name w:val="2A87C1BBF4DC498697B96BD3346BF160"/>
    <w:rsid w:val="005D4FE4"/>
    <w:pPr>
      <w:spacing w:after="160" w:line="259" w:lineRule="auto"/>
    </w:pPr>
  </w:style>
  <w:style w:type="paragraph" w:customStyle="1" w:styleId="949F97E95A10443D8F4CE18DEC98A596">
    <w:name w:val="949F97E95A10443D8F4CE18DEC98A596"/>
    <w:rsid w:val="005D4FE4"/>
    <w:pPr>
      <w:spacing w:after="160" w:line="259" w:lineRule="auto"/>
    </w:pPr>
  </w:style>
  <w:style w:type="paragraph" w:customStyle="1" w:styleId="FE581EB628A645A89BCD2C3A98EEA15F">
    <w:name w:val="FE581EB628A645A89BCD2C3A98EEA15F"/>
    <w:rsid w:val="005D4FE4"/>
    <w:pPr>
      <w:spacing w:after="160" w:line="259" w:lineRule="auto"/>
    </w:pPr>
  </w:style>
  <w:style w:type="paragraph" w:customStyle="1" w:styleId="9F177F529C73423FB786FADE184796E9">
    <w:name w:val="9F177F529C73423FB786FADE184796E9"/>
    <w:rsid w:val="005D4FE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</Template>
  <TotalTime>1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Christopher Hage</dc:creator>
  <cp:lastModifiedBy>Rachi Jaqk</cp:lastModifiedBy>
  <cp:revision>2</cp:revision>
  <cp:lastPrinted>2019-04-21T10:32:00Z</cp:lastPrinted>
  <dcterms:created xsi:type="dcterms:W3CDTF">2020-07-11T14:16:00Z</dcterms:created>
  <dcterms:modified xsi:type="dcterms:W3CDTF">2020-07-11T14:16:00Z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